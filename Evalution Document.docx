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ABE9F" w14:textId="5A5AFF3A" w:rsidR="006207F5" w:rsidRDefault="00D40E83">
      <w:pPr>
        <w:pStyle w:val="NoSpacing"/>
      </w:pPr>
      <w:r>
        <w:t>Ikhlaq Ahmad</w:t>
      </w:r>
    </w:p>
    <w:p w14:paraId="378FCE5A" w14:textId="0342D06A" w:rsidR="006207F5" w:rsidRDefault="00D40E83">
      <w:pPr>
        <w:pStyle w:val="NoSpacing"/>
      </w:pPr>
      <w:r>
        <w:t>Dr. Crystal Muang</w:t>
      </w:r>
    </w:p>
    <w:p w14:paraId="22EC1E73" w14:textId="3D30C453" w:rsidR="006207F5" w:rsidRDefault="00D40E83">
      <w:pPr>
        <w:pStyle w:val="NoSpacing"/>
      </w:pPr>
      <w:r>
        <w:t>CS 6375.005</w:t>
      </w:r>
    </w:p>
    <w:p w14:paraId="5758EDC1" w14:textId="06984154" w:rsidR="006207F5" w:rsidRDefault="00D40E83">
      <w:pPr>
        <w:pStyle w:val="NoSpacing"/>
      </w:pPr>
      <w:r>
        <w:t>October 9, 2024</w:t>
      </w:r>
    </w:p>
    <w:p w14:paraId="09A5E600" w14:textId="57AAD3C0" w:rsidR="006207F5" w:rsidRDefault="00D40E83">
      <w:pPr>
        <w:pStyle w:val="Title"/>
      </w:pPr>
      <w:r>
        <w:t>Project 1: Random Forest and Decision Tree Classification</w:t>
      </w:r>
    </w:p>
    <w:p w14:paraId="7A599ECD" w14:textId="77777777" w:rsidR="00823229" w:rsidRDefault="00823229" w:rsidP="00823229">
      <w:pPr>
        <w:ind w:firstLine="0"/>
      </w:pPr>
    </w:p>
    <w:p w14:paraId="6F73B38D" w14:textId="6940E9E3" w:rsidR="00823229" w:rsidRPr="00823229" w:rsidRDefault="00823229" w:rsidP="00823229">
      <w:pPr>
        <w:ind w:firstLine="0"/>
        <w:rPr>
          <w:b/>
          <w:bCs/>
        </w:rPr>
      </w:pPr>
      <w:r w:rsidRPr="00823229">
        <w:rPr>
          <w:b/>
          <w:bCs/>
        </w:rPr>
        <w:t>Overview</w:t>
      </w:r>
    </w:p>
    <w:p w14:paraId="44359669" w14:textId="77777777" w:rsidR="00823229" w:rsidRDefault="00823229" w:rsidP="00823229">
      <w:pPr>
        <w:ind w:firstLine="0"/>
      </w:pPr>
      <w:r>
        <w:t xml:space="preserve">The goal of this project is to classify individuals as either diabetic or non-diabetic based on a dataset with 21 features. Two models were employed: </w:t>
      </w:r>
      <w:proofErr w:type="spellStart"/>
      <w:r>
        <w:t>DecisionTreeClassifier</w:t>
      </w:r>
      <w:proofErr w:type="spellEnd"/>
      <w:r>
        <w:t xml:space="preserve"> and </w:t>
      </w:r>
      <w:proofErr w:type="spellStart"/>
      <w:r>
        <w:t>RandomForestClassifier</w:t>
      </w:r>
      <w:proofErr w:type="spellEnd"/>
      <w:r>
        <w:t xml:space="preserve"> from the scikit-learn library.</w:t>
      </w:r>
    </w:p>
    <w:p w14:paraId="1E6D18F3" w14:textId="595D62A3" w:rsidR="00823229" w:rsidRDefault="00823229" w:rsidP="00823229">
      <w:pPr>
        <w:ind w:firstLine="0"/>
        <w:rPr>
          <w:b/>
          <w:bCs/>
        </w:rPr>
      </w:pPr>
      <w:r w:rsidRPr="00823229">
        <w:rPr>
          <w:b/>
          <w:bCs/>
        </w:rPr>
        <w:t>Libraries:</w:t>
      </w:r>
    </w:p>
    <w:p w14:paraId="3ACF7C40" w14:textId="201168F8" w:rsidR="00823229" w:rsidRPr="00823229" w:rsidRDefault="00823229" w:rsidP="00823229">
      <w:pPr>
        <w:pStyle w:val="ListParagraph"/>
        <w:numPr>
          <w:ilvl w:val="0"/>
          <w:numId w:val="16"/>
        </w:numPr>
        <w:rPr>
          <w:b/>
          <w:bCs/>
        </w:rPr>
      </w:pPr>
      <w:r>
        <w:t>Scikit-learn</w:t>
      </w:r>
    </w:p>
    <w:p w14:paraId="02D3FFF7" w14:textId="1873D197" w:rsidR="00823229" w:rsidRPr="00823229" w:rsidRDefault="00823229" w:rsidP="00823229">
      <w:pPr>
        <w:pStyle w:val="ListParagraph"/>
        <w:numPr>
          <w:ilvl w:val="0"/>
          <w:numId w:val="16"/>
        </w:numPr>
        <w:rPr>
          <w:b/>
          <w:bCs/>
        </w:rPr>
      </w:pPr>
      <w:r>
        <w:t>Pandas</w:t>
      </w:r>
    </w:p>
    <w:p w14:paraId="59E51D11" w14:textId="74F36364" w:rsidR="00823229" w:rsidRPr="003375DD" w:rsidRDefault="003375DD" w:rsidP="00823229">
      <w:pPr>
        <w:pStyle w:val="ListParagraph"/>
        <w:numPr>
          <w:ilvl w:val="0"/>
          <w:numId w:val="16"/>
        </w:numPr>
        <w:rPr>
          <w:b/>
          <w:bCs/>
        </w:rPr>
      </w:pPr>
      <w:r>
        <w:t>Pickle</w:t>
      </w:r>
    </w:p>
    <w:p w14:paraId="785FC28E" w14:textId="7DFA5476" w:rsidR="003375DD" w:rsidRPr="003375DD" w:rsidRDefault="003375DD" w:rsidP="00823229">
      <w:pPr>
        <w:pStyle w:val="ListParagraph"/>
        <w:numPr>
          <w:ilvl w:val="0"/>
          <w:numId w:val="16"/>
        </w:numPr>
        <w:rPr>
          <w:b/>
          <w:bCs/>
        </w:rPr>
      </w:pPr>
      <w:r>
        <w:t>Seaborn</w:t>
      </w:r>
    </w:p>
    <w:p w14:paraId="5E2172B2" w14:textId="4C2994A6" w:rsidR="003375DD" w:rsidRPr="003375DD" w:rsidRDefault="003375DD" w:rsidP="00823229">
      <w:pPr>
        <w:pStyle w:val="ListParagraph"/>
        <w:numPr>
          <w:ilvl w:val="0"/>
          <w:numId w:val="16"/>
        </w:numPr>
        <w:rPr>
          <w:b/>
          <w:bCs/>
        </w:rPr>
      </w:pPr>
      <w:r>
        <w:t>Matplotlib</w:t>
      </w:r>
    </w:p>
    <w:p w14:paraId="7CCA9D6B" w14:textId="449AC704" w:rsidR="003375DD" w:rsidRPr="003375DD" w:rsidRDefault="003375DD" w:rsidP="003375DD">
      <w:pPr>
        <w:ind w:left="720" w:firstLine="0"/>
      </w:pPr>
      <w:r>
        <w:t>Specific versions and complete list in the requiremets.txt file</w:t>
      </w:r>
    </w:p>
    <w:p w14:paraId="6E2BAFEA" w14:textId="0012F4FA" w:rsidR="00823229" w:rsidRPr="00823229" w:rsidRDefault="00823229" w:rsidP="00823229">
      <w:pPr>
        <w:ind w:firstLine="0"/>
        <w:rPr>
          <w:b/>
          <w:bCs/>
        </w:rPr>
      </w:pPr>
      <w:r w:rsidRPr="00823229">
        <w:rPr>
          <w:b/>
          <w:bCs/>
        </w:rPr>
        <w:t>Data Preprocessing</w:t>
      </w:r>
      <w:r>
        <w:rPr>
          <w:b/>
          <w:bCs/>
        </w:rPr>
        <w:t>:</w:t>
      </w:r>
    </w:p>
    <w:p w14:paraId="69242CC8" w14:textId="77777777" w:rsidR="00823229" w:rsidRDefault="00823229" w:rsidP="00823229">
      <w:pPr>
        <w:pStyle w:val="ListParagraph"/>
        <w:numPr>
          <w:ilvl w:val="0"/>
          <w:numId w:val="14"/>
        </w:numPr>
      </w:pPr>
      <w:r>
        <w:t>Data Loading: The dataset was loaded using pandas.</w:t>
      </w:r>
    </w:p>
    <w:p w14:paraId="67C1172F" w14:textId="77777777" w:rsidR="00823229" w:rsidRDefault="00823229" w:rsidP="00823229">
      <w:pPr>
        <w:pStyle w:val="ListParagraph"/>
        <w:numPr>
          <w:ilvl w:val="0"/>
          <w:numId w:val="14"/>
        </w:numPr>
      </w:pPr>
      <w:r>
        <w:t>Feature Selection: Categorical and numerical features were identified. Categorical features were analyzed separately for their relationship with the target variable, while numerical features were standardized.</w:t>
      </w:r>
    </w:p>
    <w:p w14:paraId="01600EFC" w14:textId="555FA698" w:rsidR="003C71F9" w:rsidRDefault="003C71F9" w:rsidP="003C71F9">
      <w:pPr>
        <w:pStyle w:val="ListParagraph"/>
        <w:numPr>
          <w:ilvl w:val="0"/>
          <w:numId w:val="14"/>
        </w:numPr>
      </w:pPr>
      <w:r>
        <w:lastRenderedPageBreak/>
        <w:t>Data visualization: Data was graphically visualized using Matplotlib for every feature and their related distribution(s). More details in the proj1_</w:t>
      </w:r>
      <w:proofErr w:type="gramStart"/>
      <w:r>
        <w:t>evaluate.ipynb</w:t>
      </w:r>
      <w:proofErr w:type="gramEnd"/>
      <w:r>
        <w:t xml:space="preserve"> file.</w:t>
      </w:r>
    </w:p>
    <w:p w14:paraId="70AD346D" w14:textId="13F98DC9" w:rsidR="00823229" w:rsidRDefault="00823229" w:rsidP="00823229">
      <w:pPr>
        <w:pStyle w:val="ListParagraph"/>
        <w:numPr>
          <w:ilvl w:val="0"/>
          <w:numId w:val="14"/>
        </w:numPr>
      </w:pPr>
      <w:r>
        <w:t xml:space="preserve">Standardization: The </w:t>
      </w:r>
      <w:proofErr w:type="spellStart"/>
      <w:r>
        <w:t>StandardScaler</w:t>
      </w:r>
      <w:proofErr w:type="spellEnd"/>
      <w:r>
        <w:t xml:space="preserve"> was used to standardize numerical features for both training and testing datasets to ensure that all features contributed equally to the model training.</w:t>
      </w:r>
    </w:p>
    <w:p w14:paraId="3FC12AE4" w14:textId="3989625C" w:rsidR="00823229" w:rsidRPr="00823229" w:rsidRDefault="00823229" w:rsidP="00823229">
      <w:pPr>
        <w:ind w:firstLine="0"/>
        <w:rPr>
          <w:b/>
          <w:bCs/>
        </w:rPr>
      </w:pPr>
      <w:r w:rsidRPr="00823229">
        <w:rPr>
          <w:b/>
          <w:bCs/>
        </w:rPr>
        <w:t>Model Training</w:t>
      </w:r>
      <w:r>
        <w:rPr>
          <w:b/>
          <w:bCs/>
        </w:rPr>
        <w:t>:</w:t>
      </w:r>
    </w:p>
    <w:p w14:paraId="1329F1AE" w14:textId="77777777" w:rsidR="00823229" w:rsidRDefault="00823229" w:rsidP="00823229">
      <w:pPr>
        <w:pStyle w:val="ListParagraph"/>
        <w:numPr>
          <w:ilvl w:val="0"/>
          <w:numId w:val="15"/>
        </w:numPr>
      </w:pPr>
      <w:r>
        <w:t xml:space="preserve">Model Selection: </w:t>
      </w:r>
      <w:proofErr w:type="spellStart"/>
      <w:r>
        <w:t>DecisionTreeClassifier</w:t>
      </w:r>
      <w:proofErr w:type="spellEnd"/>
      <w:r>
        <w:t xml:space="preserve"> and </w:t>
      </w:r>
      <w:proofErr w:type="spellStart"/>
      <w:r>
        <w:t>RandomForestClassifier</w:t>
      </w:r>
      <w:proofErr w:type="spellEnd"/>
      <w:r>
        <w:t xml:space="preserve"> were chosen for their effectiveness in handling classification problems.</w:t>
      </w:r>
    </w:p>
    <w:p w14:paraId="333450DF" w14:textId="3537A367" w:rsidR="00823229" w:rsidRDefault="00823229" w:rsidP="00823229">
      <w:pPr>
        <w:pStyle w:val="ListParagraph"/>
        <w:numPr>
          <w:ilvl w:val="0"/>
          <w:numId w:val="15"/>
        </w:numPr>
      </w:pPr>
      <w:r>
        <w:t xml:space="preserve">Grid Search: A grid search was conducted to optimize model hyperparameters, </w:t>
      </w:r>
      <w:proofErr w:type="gramStart"/>
      <w:r>
        <w:t>including:</w:t>
      </w:r>
      <w:proofErr w:type="gramEnd"/>
      <w:r>
        <w:t xml:space="preserve"> </w:t>
      </w:r>
      <w:proofErr w:type="spellStart"/>
      <w:r>
        <w:t>max_depth</w:t>
      </w:r>
      <w:proofErr w:type="spellEnd"/>
      <w:r w:rsidR="003C71F9">
        <w:t xml:space="preserve">, </w:t>
      </w:r>
      <w:proofErr w:type="spellStart"/>
      <w:r w:rsidR="003C71F9">
        <w:t>max_samples_split</w:t>
      </w:r>
      <w:proofErr w:type="spellEnd"/>
      <w:r w:rsidR="003C71F9">
        <w:t>, etc</w:t>
      </w:r>
      <w:r>
        <w:t>.</w:t>
      </w:r>
      <w:r w:rsidR="003C71F9">
        <w:t xml:space="preserve"> </w:t>
      </w:r>
    </w:p>
    <w:p w14:paraId="232D947E" w14:textId="77777777" w:rsidR="00823229" w:rsidRDefault="00823229" w:rsidP="00823229">
      <w:pPr>
        <w:pStyle w:val="ListParagraph"/>
        <w:numPr>
          <w:ilvl w:val="0"/>
          <w:numId w:val="15"/>
        </w:numPr>
      </w:pPr>
      <w:r>
        <w:t>criterion: The function to measure the quality of a split (e.g., '</w:t>
      </w:r>
      <w:proofErr w:type="spellStart"/>
      <w:r>
        <w:t>gini</w:t>
      </w:r>
      <w:proofErr w:type="spellEnd"/>
      <w:r>
        <w:t>', 'entropy').</w:t>
      </w:r>
    </w:p>
    <w:p w14:paraId="4DE8EE76" w14:textId="77777777" w:rsidR="00823229" w:rsidRDefault="00823229" w:rsidP="00823229">
      <w:pPr>
        <w:pStyle w:val="ListParagraph"/>
        <w:numPr>
          <w:ilvl w:val="0"/>
          <w:numId w:val="15"/>
        </w:numPr>
      </w:pPr>
      <w:proofErr w:type="spellStart"/>
      <w:r>
        <w:t>n_estimators</w:t>
      </w:r>
      <w:proofErr w:type="spellEnd"/>
      <w:r>
        <w:t xml:space="preserve"> (for Random Forest): The number of trees in the forest.</w:t>
      </w:r>
    </w:p>
    <w:p w14:paraId="11044BF4" w14:textId="357468E5" w:rsidR="00823229" w:rsidRDefault="00823229" w:rsidP="00823229">
      <w:pPr>
        <w:pStyle w:val="ListParagraph"/>
        <w:numPr>
          <w:ilvl w:val="0"/>
          <w:numId w:val="15"/>
        </w:numPr>
      </w:pPr>
      <w:r>
        <w:t>Cross-Validation: A 5-fold cross-validation was utilized to assess the model's performance and to avoid overfitting. This process provided mean and standard deviation for the accuracy scores, giving a robust evaluation of the model's performance.</w:t>
      </w:r>
    </w:p>
    <w:p w14:paraId="6CE29612" w14:textId="77777777" w:rsidR="00823229" w:rsidRDefault="00823229" w:rsidP="00823229">
      <w:r>
        <w:t>Grid Search and Cross-Validation Results</w:t>
      </w:r>
    </w:p>
    <w:p w14:paraId="4BA426DA" w14:textId="044B7199" w:rsidR="00823229" w:rsidRDefault="00823229" w:rsidP="00823229">
      <w:r>
        <w:t>The best parameters obtained through grid search and their corresponding cross-</w:t>
      </w:r>
      <w:r w:rsidR="009D43BC">
        <w:rPr>
          <w:b/>
          <w:bCs/>
        </w:rPr>
        <w:t>V</w:t>
      </w:r>
      <w:r w:rsidRPr="009D43BC">
        <w:rPr>
          <w:b/>
          <w:bCs/>
        </w:rPr>
        <w:t>alidation scores:</w:t>
      </w:r>
    </w:p>
    <w:p w14:paraId="0EB90AF7" w14:textId="31935756" w:rsidR="00823229" w:rsidRPr="00EE126F" w:rsidRDefault="00823229" w:rsidP="00823229">
      <w:pPr>
        <w:rPr>
          <w:b/>
          <w:bCs/>
        </w:rPr>
      </w:pPr>
      <w:r w:rsidRPr="00EE126F">
        <w:rPr>
          <w:b/>
          <w:bCs/>
        </w:rPr>
        <w:t>Decision Tree: Accuracy: 0.7357</w:t>
      </w:r>
    </w:p>
    <w:p w14:paraId="72AC3467" w14:textId="77777777" w:rsidR="00CC4EAA" w:rsidRDefault="00CC4EAA" w:rsidP="00CC4EAA">
      <w:pPr>
        <w:pStyle w:val="ListParagraph"/>
        <w:numPr>
          <w:ilvl w:val="0"/>
          <w:numId w:val="19"/>
        </w:numPr>
      </w:pPr>
      <w:r>
        <w:t>Best Decision Tree parameters: {'criterion': 'entropy', 'max_depth':10, '</w:t>
      </w:r>
      <w:proofErr w:type="spellStart"/>
      <w:r>
        <w:t>min_samples_leaf</w:t>
      </w:r>
      <w:proofErr w:type="spellEnd"/>
      <w:r>
        <w:t>': 5, '</w:t>
      </w:r>
      <w:proofErr w:type="spellStart"/>
      <w:r>
        <w:t>min_samples_split</w:t>
      </w:r>
      <w:proofErr w:type="spellEnd"/>
      <w:r>
        <w:t>': 2}</w:t>
      </w:r>
    </w:p>
    <w:p w14:paraId="33A9244D" w14:textId="77777777" w:rsidR="00CC4EAA" w:rsidRDefault="00CC4EAA" w:rsidP="00CC4EAA">
      <w:pPr>
        <w:pStyle w:val="ListParagraph"/>
        <w:numPr>
          <w:ilvl w:val="0"/>
          <w:numId w:val="19"/>
        </w:numPr>
      </w:pPr>
      <w:r>
        <w:t>Best Decision Tree Cross-Validation Accuracy: 0.7329</w:t>
      </w:r>
    </w:p>
    <w:p w14:paraId="719C2BBC" w14:textId="77777777" w:rsidR="00CC4EAA" w:rsidRDefault="00CC4EAA" w:rsidP="00CC4EAA">
      <w:pPr>
        <w:pStyle w:val="ListParagraph"/>
        <w:numPr>
          <w:ilvl w:val="0"/>
          <w:numId w:val="19"/>
        </w:numPr>
      </w:pPr>
      <w:r>
        <w:t>Decision Tree Mean Accuracy: 0.7329</w:t>
      </w:r>
    </w:p>
    <w:p w14:paraId="490F765C" w14:textId="51E5A29C" w:rsidR="00CC4EAA" w:rsidRDefault="00CC4EAA" w:rsidP="00CC4EAA">
      <w:pPr>
        <w:pStyle w:val="ListParagraph"/>
        <w:numPr>
          <w:ilvl w:val="0"/>
          <w:numId w:val="19"/>
        </w:numPr>
      </w:pPr>
      <w:r>
        <w:lastRenderedPageBreak/>
        <w:t>Decision Tree Accuracy Standard Deviation: 0.0057</w:t>
      </w:r>
    </w:p>
    <w:p w14:paraId="3CE2E0A3" w14:textId="66D098D1" w:rsidR="003C71F9" w:rsidRPr="00EE126F" w:rsidRDefault="00823229" w:rsidP="003C71F9">
      <w:pPr>
        <w:rPr>
          <w:b/>
          <w:bCs/>
        </w:rPr>
      </w:pPr>
      <w:r w:rsidRPr="00EE126F">
        <w:rPr>
          <w:b/>
          <w:bCs/>
        </w:rPr>
        <w:t>Random Forest: Accuracy: 0.7524</w:t>
      </w:r>
    </w:p>
    <w:p w14:paraId="0D256E62" w14:textId="77777777" w:rsidR="00CC4EAA" w:rsidRDefault="00CC4EAA" w:rsidP="00CC4EAA">
      <w:pPr>
        <w:pStyle w:val="ListParagraph"/>
        <w:numPr>
          <w:ilvl w:val="0"/>
          <w:numId w:val="20"/>
        </w:numPr>
      </w:pPr>
      <w:r w:rsidRPr="00CC4EAA">
        <w:t>Best Random Forest parameters: {'bootstrap': True, '</w:t>
      </w:r>
      <w:proofErr w:type="spellStart"/>
      <w:r w:rsidRPr="00CC4EAA">
        <w:t>class_weight</w:t>
      </w:r>
      <w:proofErr w:type="spellEnd"/>
      <w:r w:rsidRPr="00CC4EAA">
        <w:t>':</w:t>
      </w:r>
      <w:r>
        <w:t xml:space="preserve"> </w:t>
      </w:r>
      <w:r w:rsidRPr="00CC4EAA">
        <w:t>'balanced', 'criterion': '</w:t>
      </w:r>
      <w:proofErr w:type="spellStart"/>
      <w:r w:rsidRPr="00CC4EAA">
        <w:t>gini</w:t>
      </w:r>
      <w:proofErr w:type="spellEnd"/>
      <w:r w:rsidRPr="00CC4EAA">
        <w:t>', '</w:t>
      </w:r>
      <w:proofErr w:type="spellStart"/>
      <w:r w:rsidRPr="00CC4EAA">
        <w:t>max_depth</w:t>
      </w:r>
      <w:proofErr w:type="spellEnd"/>
      <w:r w:rsidRPr="00CC4EAA">
        <w:t>': 10, '</w:t>
      </w:r>
      <w:proofErr w:type="spellStart"/>
      <w:r w:rsidRPr="00CC4EAA">
        <w:t>max_features</w:t>
      </w:r>
      <w:proofErr w:type="spellEnd"/>
      <w:r w:rsidRPr="00CC4EAA">
        <w:t>':</w:t>
      </w:r>
      <w:r>
        <w:t xml:space="preserve"> </w:t>
      </w:r>
      <w:r w:rsidRPr="00CC4EAA">
        <w:t>'sqrt', '</w:t>
      </w:r>
      <w:proofErr w:type="spellStart"/>
      <w:r w:rsidRPr="00CC4EAA">
        <w:t>n_estimators</w:t>
      </w:r>
      <w:proofErr w:type="spellEnd"/>
      <w:r w:rsidRPr="00CC4EAA">
        <w:t>': 100, '</w:t>
      </w:r>
      <w:proofErr w:type="spellStart"/>
      <w:r w:rsidRPr="00CC4EAA">
        <w:t>n_jobs</w:t>
      </w:r>
      <w:proofErr w:type="spellEnd"/>
      <w:r w:rsidRPr="00CC4EAA">
        <w:t>': -1, '</w:t>
      </w:r>
      <w:proofErr w:type="spellStart"/>
      <w:r w:rsidRPr="00CC4EAA">
        <w:t>random_state</w:t>
      </w:r>
      <w:proofErr w:type="spellEnd"/>
      <w:r w:rsidRPr="00CC4EAA">
        <w:t>': 42}</w:t>
      </w:r>
    </w:p>
    <w:p w14:paraId="4DA68F09" w14:textId="29D5E0FF" w:rsidR="00CC4EAA" w:rsidRDefault="00CC4EAA" w:rsidP="00CC4EAA">
      <w:pPr>
        <w:pStyle w:val="ListParagraph"/>
        <w:numPr>
          <w:ilvl w:val="0"/>
          <w:numId w:val="20"/>
        </w:numPr>
      </w:pPr>
      <w:r w:rsidRPr="00CC4EAA">
        <w:t>Best Random Forest Cross-Validation Accuracy: 0.7537</w:t>
      </w:r>
    </w:p>
    <w:p w14:paraId="34AF772D" w14:textId="77777777" w:rsidR="00CC4EAA" w:rsidRPr="00CC4EAA" w:rsidRDefault="00CC4EAA" w:rsidP="00CC4EAA">
      <w:pPr>
        <w:pStyle w:val="ListParagraph"/>
        <w:numPr>
          <w:ilvl w:val="0"/>
          <w:numId w:val="20"/>
        </w:numPr>
      </w:pPr>
      <w:r w:rsidRPr="00CC4EAA">
        <w:t>Random Forest Mean Accuracy: 0.7537</w:t>
      </w:r>
    </w:p>
    <w:p w14:paraId="099659BA" w14:textId="4A7BD270" w:rsidR="00CC4EAA" w:rsidRDefault="00CC4EAA" w:rsidP="00CC4EAA">
      <w:pPr>
        <w:pStyle w:val="ListParagraph"/>
        <w:numPr>
          <w:ilvl w:val="0"/>
          <w:numId w:val="20"/>
        </w:numPr>
      </w:pPr>
      <w:r w:rsidRPr="00CC4EAA">
        <w:t>Random Forest Accuracy Standard Deviation: 0.0075</w:t>
      </w:r>
    </w:p>
    <w:p w14:paraId="2A8698D6" w14:textId="77777777" w:rsidR="00CC4EAA" w:rsidRDefault="00CC4EAA" w:rsidP="003C71F9"/>
    <w:p w14:paraId="2C2C75A4" w14:textId="0CD6549E" w:rsidR="003C71F9" w:rsidRDefault="003C71F9" w:rsidP="003C71F9">
      <w:pPr>
        <w:ind w:firstLine="0"/>
        <w:rPr>
          <w:b/>
          <w:bCs/>
        </w:rPr>
      </w:pPr>
      <w:r w:rsidRPr="003C71F9">
        <w:rPr>
          <w:b/>
          <w:bCs/>
        </w:rPr>
        <w:t>Post-Training Data Visualization:</w:t>
      </w:r>
    </w:p>
    <w:p w14:paraId="59A0BAAB" w14:textId="403FFB92" w:rsidR="003C71F9" w:rsidRDefault="003C71F9" w:rsidP="009D43BC">
      <w:r>
        <w:t xml:space="preserve">Confusion Matrix was utilized to display </w:t>
      </w:r>
      <w:proofErr w:type="spellStart"/>
      <w:r>
        <w:t>reults</w:t>
      </w:r>
      <w:proofErr w:type="spellEnd"/>
      <w:r>
        <w:t xml:space="preserve"> of both models.</w:t>
      </w:r>
    </w:p>
    <w:p w14:paraId="127D2835" w14:textId="0C429B0F" w:rsidR="003C71F9" w:rsidRDefault="009D43BC" w:rsidP="003C71F9">
      <w:pPr>
        <w:ind w:firstLine="0"/>
        <w:rPr>
          <w:b/>
          <w:bCs/>
        </w:rPr>
      </w:pPr>
      <w:r w:rsidRPr="009D43BC">
        <w:rPr>
          <w:b/>
          <w:bCs/>
        </w:rPr>
        <w:t>Testing File:</w:t>
      </w:r>
    </w:p>
    <w:p w14:paraId="219226FE" w14:textId="673E5101" w:rsidR="009D43BC" w:rsidRDefault="009D43BC" w:rsidP="003C71F9">
      <w:pPr>
        <w:ind w:firstLine="0"/>
      </w:pPr>
      <w:r>
        <w:t>The testing file has been modified. In the file, it contains a section “Changed Code”. The code basically preprocesses the testing data for standardization.</w:t>
      </w:r>
    </w:p>
    <w:p w14:paraId="3DAE0B6C" w14:textId="77777777" w:rsidR="008748E8" w:rsidRDefault="008748E8" w:rsidP="003C71F9">
      <w:pPr>
        <w:ind w:firstLine="0"/>
      </w:pPr>
    </w:p>
    <w:p w14:paraId="713317C8" w14:textId="77777777" w:rsidR="008748E8" w:rsidRDefault="008748E8" w:rsidP="008748E8">
      <w:pPr>
        <w:ind w:firstLine="0"/>
      </w:pPr>
      <w:r>
        <w:t xml:space="preserve">   ############## Changed Code ##################################</w:t>
      </w:r>
    </w:p>
    <w:p w14:paraId="5024470C" w14:textId="77777777" w:rsidR="008748E8" w:rsidRDefault="008748E8" w:rsidP="008748E8">
      <w:pPr>
        <w:ind w:firstLine="0"/>
      </w:pPr>
      <w:r>
        <w:t xml:space="preserve">    # Preprocessing: Standardizing the features</w:t>
      </w:r>
    </w:p>
    <w:p w14:paraId="1AC666B6" w14:textId="77777777" w:rsidR="008748E8" w:rsidRDefault="008748E8" w:rsidP="008748E8">
      <w:pPr>
        <w:ind w:firstLine="0"/>
      </w:pPr>
      <w:r>
        <w:t xml:space="preserve">    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485F154E" w14:textId="77777777" w:rsidR="008748E8" w:rsidRDefault="008748E8" w:rsidP="008748E8">
      <w:pPr>
        <w:ind w:firstLine="0"/>
      </w:pPr>
      <w:r>
        <w:t xml:space="preserve">    </w:t>
      </w:r>
      <w:proofErr w:type="spellStart"/>
      <w:r>
        <w:t>X_scaled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(X</w:t>
      </w:r>
      <w:proofErr w:type="gramStart"/>
      <w:r>
        <w:t>)  #</w:t>
      </w:r>
      <w:proofErr w:type="gramEnd"/>
      <w:r>
        <w:t xml:space="preserve"> Scale the test data</w:t>
      </w:r>
    </w:p>
    <w:p w14:paraId="02C12C3A" w14:textId="77777777" w:rsidR="008748E8" w:rsidRDefault="008748E8" w:rsidP="008748E8">
      <w:pPr>
        <w:ind w:firstLine="0"/>
      </w:pPr>
      <w:r>
        <w:t xml:space="preserve">    model = </w:t>
      </w:r>
      <w:proofErr w:type="spellStart"/>
      <w:r>
        <w:t>load_model</w:t>
      </w:r>
      <w:proofErr w:type="spellEnd"/>
      <w:r>
        <w:t>(</w:t>
      </w:r>
      <w:proofErr w:type="spellStart"/>
      <w:r>
        <w:t>model_filename</w:t>
      </w:r>
      <w:proofErr w:type="spellEnd"/>
      <w:r>
        <w:t>)</w:t>
      </w:r>
    </w:p>
    <w:p w14:paraId="47CA6D35" w14:textId="77777777" w:rsidR="008748E8" w:rsidRDefault="008748E8" w:rsidP="008748E8">
      <w:pPr>
        <w:ind w:firstLine="0"/>
      </w:pPr>
    </w:p>
    <w:p w14:paraId="3BCC76AE" w14:textId="77777777" w:rsidR="008748E8" w:rsidRDefault="008748E8" w:rsidP="008748E8">
      <w:pPr>
        <w:ind w:firstLine="0"/>
      </w:pPr>
      <w:r>
        <w:t xml:space="preserve">    </w:t>
      </w:r>
      <w:proofErr w:type="spellStart"/>
      <w:r>
        <w:t>total_right</w:t>
      </w:r>
      <w:proofErr w:type="spellEnd"/>
      <w:r>
        <w:t xml:space="preserve"> = 0</w:t>
      </w:r>
    </w:p>
    <w:p w14:paraId="2DF1B552" w14:textId="77777777" w:rsidR="008748E8" w:rsidRDefault="008748E8" w:rsidP="008748E8">
      <w:pPr>
        <w:ind w:firstLine="0"/>
      </w:pPr>
      <w:r>
        <w:t xml:space="preserve">    </w:t>
      </w:r>
      <w:proofErr w:type="spellStart"/>
      <w:r>
        <w:t>total_wrong</w:t>
      </w:r>
      <w:proofErr w:type="spellEnd"/>
      <w:r>
        <w:t xml:space="preserve"> = 0</w:t>
      </w:r>
    </w:p>
    <w:p w14:paraId="2CC5E8E7" w14:textId="77777777" w:rsidR="008748E8" w:rsidRDefault="008748E8" w:rsidP="008748E8">
      <w:pPr>
        <w:ind w:firstLine="0"/>
      </w:pPr>
      <w:r>
        <w:lastRenderedPageBreak/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X_scaled</w:t>
      </w:r>
      <w:proofErr w:type="spellEnd"/>
      <w:r>
        <w:t>)</w:t>
      </w:r>
    </w:p>
    <w:p w14:paraId="5DCC800D" w14:textId="4350B12C" w:rsidR="008748E8" w:rsidRDefault="008748E8" w:rsidP="008748E8">
      <w:pPr>
        <w:ind w:firstLine="0"/>
      </w:pPr>
      <w:r>
        <w:t xml:space="preserve">    model = </w:t>
      </w:r>
      <w:proofErr w:type="spellStart"/>
      <w:r>
        <w:t>load_model</w:t>
      </w:r>
      <w:proofErr w:type="spellEnd"/>
      <w:r>
        <w:t>(</w:t>
      </w:r>
      <w:proofErr w:type="spellStart"/>
      <w:r>
        <w:t>model_filename</w:t>
      </w:r>
      <w:proofErr w:type="spellEnd"/>
      <w:r>
        <w:t>)</w:t>
      </w:r>
    </w:p>
    <w:p w14:paraId="10FCFA53" w14:textId="0959564E" w:rsidR="008748E8" w:rsidRDefault="008748E8" w:rsidP="008748E8">
      <w:pPr>
        <w:ind w:firstLine="0"/>
      </w:pPr>
      <w:r>
        <w:t xml:space="preserve">    ############## Changed Code ##################################</w:t>
      </w:r>
    </w:p>
    <w:p w14:paraId="782B23B2" w14:textId="77777777" w:rsidR="009F32DD" w:rsidRDefault="009F32DD" w:rsidP="003C71F9">
      <w:pPr>
        <w:ind w:firstLine="0"/>
        <w:rPr>
          <w:b/>
          <w:bCs/>
        </w:rPr>
      </w:pPr>
      <w:r w:rsidRPr="009F32DD">
        <w:rPr>
          <w:b/>
          <w:bCs/>
        </w:rPr>
        <w:t>Run the file</w:t>
      </w:r>
      <w:r>
        <w:rPr>
          <w:b/>
          <w:bCs/>
        </w:rPr>
        <w:t>:</w:t>
      </w:r>
    </w:p>
    <w:p w14:paraId="5FE56F01" w14:textId="511B7F96" w:rsidR="001E289F" w:rsidRPr="001E289F" w:rsidRDefault="009F32DD" w:rsidP="001E289F">
      <w:pPr>
        <w:pStyle w:val="ListParagraph"/>
        <w:numPr>
          <w:ilvl w:val="0"/>
          <w:numId w:val="18"/>
        </w:numPr>
        <w:rPr>
          <w:b/>
          <w:bCs/>
        </w:rPr>
      </w:pPr>
      <w:r w:rsidRPr="009F32DD">
        <w:t>pip install -r requirements.txt</w:t>
      </w:r>
      <w:r w:rsidR="00EE126F">
        <w:t xml:space="preserve"> </w:t>
      </w:r>
    </w:p>
    <w:p w14:paraId="740E0F09" w14:textId="5A6C86DF" w:rsidR="001E289F" w:rsidRPr="001E289F" w:rsidRDefault="001E289F" w:rsidP="001E289F">
      <w:pPr>
        <w:ind w:firstLine="0"/>
        <w:rPr>
          <w:b/>
          <w:bCs/>
        </w:rPr>
      </w:pPr>
      <w:r>
        <w:rPr>
          <w:b/>
          <w:bCs/>
        </w:rPr>
        <w:t>Model:</w:t>
      </w:r>
    </w:p>
    <w:p w14:paraId="6C17C41B" w14:textId="6DFFB71A" w:rsidR="00B418E3" w:rsidRPr="001E289F" w:rsidRDefault="00B418E3" w:rsidP="006A013E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>
        <w:t>best_rf_model.pkl</w:t>
      </w:r>
      <w:proofErr w:type="spellEnd"/>
    </w:p>
    <w:p w14:paraId="72AFF5EC" w14:textId="29DA33F6" w:rsidR="001E289F" w:rsidRPr="001E289F" w:rsidRDefault="001E289F" w:rsidP="001E289F">
      <w:pPr>
        <w:ind w:firstLine="0"/>
        <w:rPr>
          <w:b/>
          <w:bCs/>
        </w:rPr>
      </w:pPr>
      <w:r>
        <w:rPr>
          <w:b/>
          <w:bCs/>
        </w:rPr>
        <w:t>Python and scikit versions:</w:t>
      </w:r>
    </w:p>
    <w:p w14:paraId="0C78CD65" w14:textId="052A405C" w:rsidR="006D0264" w:rsidRPr="006A013E" w:rsidRDefault="006D0264" w:rsidP="006A013E">
      <w:pPr>
        <w:pStyle w:val="ListParagraph"/>
        <w:numPr>
          <w:ilvl w:val="0"/>
          <w:numId w:val="18"/>
        </w:numPr>
        <w:rPr>
          <w:b/>
          <w:bCs/>
        </w:rPr>
      </w:pPr>
      <w:r w:rsidRPr="006A013E">
        <w:rPr>
          <w:rFonts w:asciiTheme="majorHAnsi" w:eastAsia="Times New Roman" w:hAnsiTheme="majorHAnsi" w:cstheme="majorHAnsi"/>
          <w:lang w:eastAsia="en-US"/>
        </w:rPr>
        <w:t>Python 3.12.6</w:t>
      </w:r>
    </w:p>
    <w:p w14:paraId="6ECD76A9" w14:textId="68DDFF3E" w:rsidR="002B3786" w:rsidRDefault="00817BB4" w:rsidP="002B3786">
      <w:pPr>
        <w:pStyle w:val="ListParagraph"/>
        <w:numPr>
          <w:ilvl w:val="0"/>
          <w:numId w:val="18"/>
        </w:numPr>
      </w:pPr>
      <w:proofErr w:type="spellStart"/>
      <w:r w:rsidRPr="00817BB4">
        <w:t>Sklearn</w:t>
      </w:r>
      <w:proofErr w:type="spellEnd"/>
      <w:r>
        <w:t xml:space="preserve"> 1.5.2</w:t>
      </w:r>
    </w:p>
    <w:p w14:paraId="392D8DE9" w14:textId="78CAD7EB" w:rsidR="002B3786" w:rsidRDefault="002B3786" w:rsidP="002B3786">
      <w:pPr>
        <w:ind w:firstLine="0"/>
        <w:rPr>
          <w:b/>
          <w:bCs/>
        </w:rPr>
      </w:pPr>
      <w:r w:rsidRPr="002B3786">
        <w:rPr>
          <w:b/>
          <w:bCs/>
        </w:rPr>
        <w:t>Folder:</w:t>
      </w:r>
    </w:p>
    <w:p w14:paraId="41375EAF" w14:textId="2234B500" w:rsidR="002B3786" w:rsidRPr="002B3786" w:rsidRDefault="002B3786" w:rsidP="002B3786">
      <w:pPr>
        <w:pStyle w:val="ListParagraph"/>
        <w:numPr>
          <w:ilvl w:val="0"/>
          <w:numId w:val="21"/>
        </w:numPr>
        <w:rPr>
          <w:b/>
          <w:bCs/>
        </w:rPr>
      </w:pPr>
      <w:r>
        <w:t>project1.pdf</w:t>
      </w:r>
    </w:p>
    <w:p w14:paraId="2687CE76" w14:textId="461ECDCA" w:rsidR="002B3786" w:rsidRPr="002B3786" w:rsidRDefault="002B3786" w:rsidP="002B3786">
      <w:pPr>
        <w:pStyle w:val="ListParagraph"/>
        <w:numPr>
          <w:ilvl w:val="0"/>
          <w:numId w:val="21"/>
        </w:numPr>
        <w:rPr>
          <w:b/>
          <w:bCs/>
        </w:rPr>
      </w:pPr>
      <w:r>
        <w:t>project1.ipynb</w:t>
      </w:r>
    </w:p>
    <w:p w14:paraId="20ECBCD8" w14:textId="5F56B91D" w:rsidR="002B3786" w:rsidRPr="002B3786" w:rsidRDefault="002B3786" w:rsidP="002B3786">
      <w:pPr>
        <w:pStyle w:val="ListParagraph"/>
        <w:numPr>
          <w:ilvl w:val="0"/>
          <w:numId w:val="21"/>
        </w:numPr>
        <w:rPr>
          <w:b/>
          <w:bCs/>
        </w:rPr>
      </w:pPr>
      <w:r>
        <w:t>requirement.txt</w:t>
      </w:r>
    </w:p>
    <w:p w14:paraId="6866C90B" w14:textId="27A8642B" w:rsidR="002B3786" w:rsidRPr="002B3786" w:rsidRDefault="002B3786" w:rsidP="002B3786">
      <w:pPr>
        <w:pStyle w:val="ListParagraph"/>
        <w:numPr>
          <w:ilvl w:val="0"/>
          <w:numId w:val="21"/>
        </w:numPr>
        <w:rPr>
          <w:b/>
          <w:bCs/>
        </w:rPr>
      </w:pPr>
      <w:r>
        <w:t>proj1_evaluate.py</w:t>
      </w:r>
    </w:p>
    <w:p w14:paraId="5CBB0127" w14:textId="7CFC6B06" w:rsidR="002B3786" w:rsidRPr="002B3786" w:rsidRDefault="002B3786" w:rsidP="002B3786">
      <w:pPr>
        <w:pStyle w:val="ListParagraph"/>
        <w:numPr>
          <w:ilvl w:val="0"/>
          <w:numId w:val="21"/>
        </w:numPr>
        <w:rPr>
          <w:b/>
          <w:bCs/>
        </w:rPr>
      </w:pPr>
      <w:r>
        <w:t>Evaluation.docx</w:t>
      </w:r>
    </w:p>
    <w:p w14:paraId="223790AF" w14:textId="77777777" w:rsidR="002B3786" w:rsidRPr="001E289F" w:rsidRDefault="002B3786" w:rsidP="002B3786">
      <w:pPr>
        <w:pStyle w:val="ListParagraph"/>
        <w:numPr>
          <w:ilvl w:val="0"/>
          <w:numId w:val="21"/>
        </w:numPr>
        <w:rPr>
          <w:b/>
          <w:bCs/>
        </w:rPr>
      </w:pPr>
      <w:proofErr w:type="spellStart"/>
      <w:r>
        <w:t>best_rf_model.pkl</w:t>
      </w:r>
      <w:proofErr w:type="spellEnd"/>
    </w:p>
    <w:p w14:paraId="5180D217" w14:textId="77777777" w:rsidR="002B3786" w:rsidRPr="002B3786" w:rsidRDefault="002B3786" w:rsidP="002B3786">
      <w:pPr>
        <w:ind w:left="360" w:firstLine="0"/>
        <w:rPr>
          <w:b/>
          <w:bCs/>
        </w:rPr>
      </w:pPr>
    </w:p>
    <w:p w14:paraId="267AEFCE" w14:textId="77777777" w:rsidR="002B3786" w:rsidRPr="00817BB4" w:rsidRDefault="002B3786" w:rsidP="002B3786">
      <w:pPr>
        <w:ind w:firstLine="0"/>
      </w:pPr>
    </w:p>
    <w:p w14:paraId="6E2F5289" w14:textId="77777777" w:rsidR="009D43BC" w:rsidRDefault="009D43BC" w:rsidP="003C71F9">
      <w:pPr>
        <w:ind w:firstLine="0"/>
        <w:rPr>
          <w:b/>
          <w:bCs/>
        </w:rPr>
      </w:pPr>
    </w:p>
    <w:p w14:paraId="1B55DAFA" w14:textId="77777777" w:rsidR="009D43BC" w:rsidRPr="009D43BC" w:rsidRDefault="009D43BC" w:rsidP="003C71F9">
      <w:pPr>
        <w:ind w:firstLine="0"/>
        <w:rPr>
          <w:b/>
          <w:bCs/>
        </w:rPr>
      </w:pPr>
    </w:p>
    <w:p w14:paraId="4B95697D" w14:textId="7C10F377" w:rsidR="00823229" w:rsidRPr="00823229" w:rsidRDefault="00823229" w:rsidP="00823229"/>
    <w:sectPr w:rsidR="00823229" w:rsidRPr="00823229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AF9D59" w14:textId="77777777" w:rsidR="00C870DA" w:rsidRDefault="00C870DA">
      <w:pPr>
        <w:spacing w:line="240" w:lineRule="auto"/>
      </w:pPr>
      <w:r>
        <w:separator/>
      </w:r>
    </w:p>
  </w:endnote>
  <w:endnote w:type="continuationSeparator" w:id="0">
    <w:p w14:paraId="5A4595DC" w14:textId="77777777" w:rsidR="00C870DA" w:rsidRDefault="00C870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4EB765" w14:textId="77777777" w:rsidR="00C870DA" w:rsidRDefault="00C870DA">
      <w:pPr>
        <w:spacing w:line="240" w:lineRule="auto"/>
      </w:pPr>
      <w:r>
        <w:separator/>
      </w:r>
    </w:p>
  </w:footnote>
  <w:footnote w:type="continuationSeparator" w:id="0">
    <w:p w14:paraId="2DBC8F30" w14:textId="77777777" w:rsidR="00C870DA" w:rsidRDefault="00C870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694B88" w14:textId="77777777" w:rsidR="006207F5" w:rsidRDefault="00000000">
    <w:pPr>
      <w:pStyle w:val="Header"/>
    </w:pPr>
    <w:sdt>
      <w:sdtPr>
        <w:id w:val="1568531701"/>
        <w:placeholder>
          <w:docPart w:val="5437F9207BF26B42A8F3DD4055E9324C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>
          <w:t>[Last Name]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22382" w14:textId="77777777" w:rsidR="006207F5" w:rsidRDefault="00000000">
    <w:pPr>
      <w:pStyle w:val="Header"/>
    </w:pPr>
    <w:sdt>
      <w:sdtPr>
        <w:id w:val="-348181431"/>
        <w:placeholder>
          <w:docPart w:val="000442F94692194A824F315B34CDC233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>
          <w:t>[Last Name]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A627F4"/>
    <w:multiLevelType w:val="hybridMultilevel"/>
    <w:tmpl w:val="DD80F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63F22E8"/>
    <w:multiLevelType w:val="hybridMultilevel"/>
    <w:tmpl w:val="CFD0E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B11204"/>
    <w:multiLevelType w:val="hybridMultilevel"/>
    <w:tmpl w:val="92623A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A7D470A"/>
    <w:multiLevelType w:val="hybridMultilevel"/>
    <w:tmpl w:val="35C408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B1B5787"/>
    <w:multiLevelType w:val="multilevel"/>
    <w:tmpl w:val="4572ABF8"/>
    <w:numStyleLink w:val="MLAOutline"/>
  </w:abstractNum>
  <w:abstractNum w:abstractNumId="17" w15:restartNumberingAfterBreak="0">
    <w:nsid w:val="5DB5452A"/>
    <w:multiLevelType w:val="hybridMultilevel"/>
    <w:tmpl w:val="4802C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1418BC"/>
    <w:multiLevelType w:val="hybridMultilevel"/>
    <w:tmpl w:val="167E29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456050F"/>
    <w:multiLevelType w:val="hybridMultilevel"/>
    <w:tmpl w:val="76726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6B73AE"/>
    <w:multiLevelType w:val="hybridMultilevel"/>
    <w:tmpl w:val="35AED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247363">
    <w:abstractNumId w:val="9"/>
  </w:num>
  <w:num w:numId="2" w16cid:durableId="1911965009">
    <w:abstractNumId w:val="7"/>
  </w:num>
  <w:num w:numId="3" w16cid:durableId="500703907">
    <w:abstractNumId w:val="6"/>
  </w:num>
  <w:num w:numId="4" w16cid:durableId="1660620548">
    <w:abstractNumId w:val="5"/>
  </w:num>
  <w:num w:numId="5" w16cid:durableId="1272054658">
    <w:abstractNumId w:val="4"/>
  </w:num>
  <w:num w:numId="6" w16cid:durableId="2136366625">
    <w:abstractNumId w:val="8"/>
  </w:num>
  <w:num w:numId="7" w16cid:durableId="273098730">
    <w:abstractNumId w:val="3"/>
  </w:num>
  <w:num w:numId="8" w16cid:durableId="661008796">
    <w:abstractNumId w:val="2"/>
  </w:num>
  <w:num w:numId="9" w16cid:durableId="1963605790">
    <w:abstractNumId w:val="1"/>
  </w:num>
  <w:num w:numId="10" w16cid:durableId="377973042">
    <w:abstractNumId w:val="0"/>
  </w:num>
  <w:num w:numId="11" w16cid:durableId="1428580544">
    <w:abstractNumId w:val="11"/>
  </w:num>
  <w:num w:numId="12" w16cid:durableId="1021006952">
    <w:abstractNumId w:val="14"/>
  </w:num>
  <w:num w:numId="13" w16cid:durableId="2070416694">
    <w:abstractNumId w:val="16"/>
  </w:num>
  <w:num w:numId="14" w16cid:durableId="1784686653">
    <w:abstractNumId w:val="17"/>
  </w:num>
  <w:num w:numId="15" w16cid:durableId="17584529">
    <w:abstractNumId w:val="19"/>
  </w:num>
  <w:num w:numId="16" w16cid:durableId="352536412">
    <w:abstractNumId w:val="15"/>
  </w:num>
  <w:num w:numId="17" w16cid:durableId="672073760">
    <w:abstractNumId w:val="18"/>
  </w:num>
  <w:num w:numId="18" w16cid:durableId="266813039">
    <w:abstractNumId w:val="20"/>
  </w:num>
  <w:num w:numId="19" w16cid:durableId="1721201343">
    <w:abstractNumId w:val="13"/>
  </w:num>
  <w:num w:numId="20" w16cid:durableId="721448265">
    <w:abstractNumId w:val="12"/>
  </w:num>
  <w:num w:numId="21" w16cid:durableId="6858610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83"/>
    <w:rsid w:val="0013782A"/>
    <w:rsid w:val="00142103"/>
    <w:rsid w:val="001E289F"/>
    <w:rsid w:val="001E7EEC"/>
    <w:rsid w:val="002B3786"/>
    <w:rsid w:val="003375DD"/>
    <w:rsid w:val="003C71F9"/>
    <w:rsid w:val="006207F5"/>
    <w:rsid w:val="006A013E"/>
    <w:rsid w:val="006A39D2"/>
    <w:rsid w:val="006D0264"/>
    <w:rsid w:val="00817BB4"/>
    <w:rsid w:val="00823229"/>
    <w:rsid w:val="008748E8"/>
    <w:rsid w:val="009B6C87"/>
    <w:rsid w:val="009D43BC"/>
    <w:rsid w:val="009F32DD"/>
    <w:rsid w:val="00B418E3"/>
    <w:rsid w:val="00BF7291"/>
    <w:rsid w:val="00C870DA"/>
    <w:rsid w:val="00CC4EAA"/>
    <w:rsid w:val="00D40E83"/>
    <w:rsid w:val="00EE126F"/>
    <w:rsid w:val="00FB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CACC3"/>
  <w15:chartTrackingRefBased/>
  <w15:docId w15:val="{550DD642-7CEB-D94C-AEE5-90D2A89C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823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khlaqahmad/Library/Containers/com.microsoft.Word/Data/Library/Application%20Support/Microsoft/Office/16.0/DTS/Search/%7bEB22F7E6-E67C-2645-B38B-8F578A7CD0B9%7dtf1000209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437F9207BF26B42A8F3DD4055E93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5B5CC-F2B7-954E-9FBB-D0A69B6F727E}"/>
      </w:docPartPr>
      <w:docPartBody>
        <w:p w:rsidR="006F6624" w:rsidRDefault="00000000">
          <w:pPr>
            <w:pStyle w:val="5437F9207BF26B42A8F3DD4055E9324C"/>
          </w:pPr>
          <w:r>
            <w:t>Row Heading</w:t>
          </w:r>
        </w:p>
      </w:docPartBody>
    </w:docPart>
    <w:docPart>
      <w:docPartPr>
        <w:name w:val="000442F94692194A824F315B34CDC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F7D1D-BBEA-1549-A424-AB920B34F0F3}"/>
      </w:docPartPr>
      <w:docPartBody>
        <w:p w:rsidR="006F6624" w:rsidRDefault="00000000">
          <w:pPr>
            <w:pStyle w:val="000442F94692194A824F315B34CDC233"/>
          </w:pPr>
          <w:r>
            <w:t>Row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5F"/>
    <w:rsid w:val="0045385F"/>
    <w:rsid w:val="005940CF"/>
    <w:rsid w:val="00650330"/>
    <w:rsid w:val="006F6624"/>
    <w:rsid w:val="00714955"/>
    <w:rsid w:val="00BF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5437F9207BF26B42A8F3DD4055E9324C">
    <w:name w:val="5437F9207BF26B42A8F3DD4055E9324C"/>
  </w:style>
  <w:style w:type="paragraph" w:customStyle="1" w:styleId="000442F94692194A824F315B34CDC233">
    <w:name w:val="000442F94692194A824F315B34CDC233"/>
  </w:style>
  <w:style w:type="paragraph" w:styleId="Bibliography">
    <w:name w:val="Bibliography"/>
    <w:basedOn w:val="Normal"/>
    <w:next w:val="Normal"/>
    <w:uiPriority w:val="37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97082-B349-43B0-B21E-87F724ED6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25</TotalTime>
  <Pages>4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Ikhlaq Ahmad</dc:creator>
  <cp:keywords/>
  <dc:description/>
  <cp:lastModifiedBy>Ahmad, Ikhlaq</cp:lastModifiedBy>
  <cp:revision>14</cp:revision>
  <cp:lastPrinted>2024-10-10T04:52:00Z</cp:lastPrinted>
  <dcterms:created xsi:type="dcterms:W3CDTF">2024-10-10T04:06:00Z</dcterms:created>
  <dcterms:modified xsi:type="dcterms:W3CDTF">2024-10-10T04:53:00Z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